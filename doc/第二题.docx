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ascii="宋体" w:hAnsi="宋体" w:eastAsia="宋体" w:cs="Times New Roman"/>
        </w:rPr>
      </w:pPr>
      <w:r>
        <w:rPr>
          <w:rFonts w:ascii="宋体" w:hAnsi="宋体" w:eastAsia="宋体" w:cs="Times New Roman"/>
        </w:rPr>
        <w:t>第二题：</w:t>
      </w:r>
    </w:p>
    <w:p>
      <w:pPr>
        <w:pStyle w:val="5"/>
        <w:widowControl/>
        <w:numPr>
          <w:ilvl w:val="0"/>
          <w:numId w:val="1"/>
        </w:numPr>
        <w:ind w:firstLineChars="0"/>
        <w:jc w:val="left"/>
        <w:rPr>
          <w:rFonts w:ascii="宋体" w:hAnsi="宋体" w:eastAsia="宋体" w:cs="Times New Roman"/>
        </w:rPr>
      </w:pPr>
      <w:r>
        <w:rPr>
          <w:rFonts w:ascii="宋体" w:hAnsi="宋体" w:eastAsia="宋体" w:cs="Times New Roman"/>
        </w:rPr>
        <w:t>对Test2的data进行association rule analysis，挖掘的rule要求具备如下条件：</w:t>
      </w:r>
    </w:p>
    <w:p>
      <w:pPr>
        <w:pStyle w:val="5"/>
        <w:widowControl/>
        <w:numPr>
          <w:ilvl w:val="1"/>
          <w:numId w:val="1"/>
        </w:numPr>
        <w:ind w:firstLineChars="0"/>
        <w:jc w:val="left"/>
        <w:rPr>
          <w:rFonts w:ascii="宋体" w:hAnsi="宋体" w:eastAsia="宋体" w:cs="Times New Roman"/>
        </w:rPr>
      </w:pPr>
      <w:r>
        <w:rPr>
          <w:rFonts w:ascii="宋体" w:hAnsi="宋体" w:eastAsia="宋体" w:cs="Times New Roman"/>
        </w:rPr>
        <w:t>Rule的右侧只有一项，且其为Test2_data中的最后一列“label”。（eg. A-&gt;label, BC -&gt; label, AD -&gt; label）</w:t>
      </w:r>
    </w:p>
    <w:p>
      <w:pPr>
        <w:pStyle w:val="5"/>
        <w:widowControl/>
        <w:numPr>
          <w:ilvl w:val="1"/>
          <w:numId w:val="1"/>
        </w:numPr>
        <w:ind w:firstLineChars="0"/>
        <w:jc w:val="left"/>
        <w:rPr>
          <w:rFonts w:ascii="宋体" w:hAnsi="宋体" w:eastAsia="宋体" w:cs="Times New Roman"/>
        </w:rPr>
      </w:pPr>
      <w:r>
        <w:rPr>
          <w:rFonts w:ascii="宋体" w:hAnsi="宋体" w:eastAsia="宋体" w:cs="Times New Roman"/>
        </w:rPr>
        <w:t>Rule的左侧少于等于两项。</w:t>
      </w:r>
    </w:p>
    <w:p>
      <w:pPr>
        <w:pStyle w:val="5"/>
        <w:widowControl/>
        <w:numPr>
          <w:ilvl w:val="1"/>
          <w:numId w:val="1"/>
        </w:numPr>
        <w:ind w:firstLineChars="0"/>
        <w:jc w:val="left"/>
        <w:rPr>
          <w:rFonts w:hint="eastAsia" w:ascii="宋体" w:hAnsi="宋体" w:eastAsia="宋体" w:cs="Times New Roman"/>
        </w:rPr>
      </w:pPr>
      <w:r>
        <w:rPr>
          <w:rFonts w:ascii="宋体" w:hAnsi="宋体" w:eastAsia="宋体" w:cs="Times New Roman"/>
        </w:rPr>
        <w:t>Support 0.1以上，Confidence 0.7以上。</w:t>
      </w:r>
    </w:p>
    <w:p>
      <w:pPr>
        <w:pStyle w:val="5"/>
        <w:widowControl/>
        <w:numPr>
          <w:ilvl w:val="1"/>
          <w:numId w:val="1"/>
        </w:numPr>
        <w:ind w:firstLineChars="0"/>
        <w:jc w:val="left"/>
        <w:rPr>
          <w:rFonts w:hint="eastAsia" w:ascii="宋体" w:hAnsi="宋体" w:eastAsia="宋体" w:cs="Times New Roman"/>
        </w:rPr>
      </w:pPr>
    </w:p>
    <w:p>
      <w:pPr>
        <w:pStyle w:val="5"/>
        <w:widowControl/>
        <w:numPr>
          <w:numId w:val="0"/>
        </w:numPr>
        <w:ind w:leftChars="0"/>
        <w:jc w:val="left"/>
        <w:rPr>
          <w:rFonts w:hint="eastAsia" w:ascii="宋体" w:hAnsi="宋体" w:eastAsia="宋体" w:cs="Times New Roman"/>
          <w:lang w:eastAsia="zh-CN"/>
        </w:rPr>
      </w:pPr>
      <w:r>
        <w:rPr>
          <w:rFonts w:hint="eastAsia" w:ascii="宋体" w:hAnsi="宋体" w:eastAsia="宋体" w:cs="Times New Roman"/>
          <w:lang w:eastAsia="zh-CN"/>
        </w:rPr>
        <w:t>数据说明：</w:t>
      </w:r>
    </w:p>
    <w:p>
      <w:pPr>
        <w:pStyle w:val="5"/>
        <w:widowControl/>
        <w:numPr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数据集的规模为（1200，671），前670列是一个属性，最后一列为标签。</w:t>
      </w:r>
    </w:p>
    <w:p>
      <w:pPr>
        <w:pStyle w:val="5"/>
        <w:widowControl/>
        <w:numPr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 xml:space="preserve">前670列中的数值，要么为0，要么为1。 </w:t>
      </w:r>
    </w:p>
    <w:p>
      <w:pPr>
        <w:pStyle w:val="5"/>
        <w:widowControl/>
        <w:numPr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 xml:space="preserve">标签列为True和False。 </w:t>
      </w:r>
    </w:p>
    <w:p>
      <w:pPr>
        <w:pStyle w:val="5"/>
        <w:widowControl/>
        <w:numPr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</w:pPr>
    </w:p>
    <w:p>
      <w:pPr>
        <w:pStyle w:val="5"/>
        <w:widowControl/>
        <w:numPr>
          <w:numId w:val="0"/>
        </w:numPr>
        <w:ind w:firstLine="420" w:firstLineChars="0"/>
        <w:jc w:val="left"/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Times New Roman"/>
          <w:lang w:eastAsia="zh-CN"/>
        </w:rPr>
        <w:t>曾经尝试使用</w:t>
      </w:r>
      <w:r>
        <w:rPr>
          <w:rFonts w:hint="eastAsia" w:ascii="宋体" w:hAnsi="宋体" w:eastAsia="宋体" w:cs="Times New Roman"/>
          <w:lang w:val="en-US" w:eastAsia="zh-CN"/>
        </w:rPr>
        <w:t>fpgrowth算法，但是要运行很久且没有结果，则说明该数据集不适用于fpgrowth。由此可知，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适用关联规则 apriori算法，最长仅仅需要求出长度为3的频繁项集，然后生成规则，根据要求挑选出所需要的规则。</w:t>
      </w:r>
    </w:p>
    <w:p>
      <w:pPr>
        <w:pStyle w:val="5"/>
        <w:widowControl/>
        <w:numPr>
          <w:numId w:val="0"/>
        </w:numPr>
        <w:ind w:firstLine="420" w:firstLineChars="0"/>
        <w:jc w:val="left"/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规则如下：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bookmarkStart w:id="0" w:name="_GoBack"/>
      <w:bookmarkEnd w:id="0"/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False --&gt; frozenset({618.0}), conf: 0.735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True --&gt; frozenset({618.0}), conf: 0.7116666666666667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False --&gt; frozenset({169.0}), conf: 0.81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False --&gt; frozenset({171.0}), conf: 0.81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False --&gt; frozenset({210.0}), conf: 0.97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False --&gt; frozenset({496.0}), conf: 0.935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False --&gt; frozenset({564.0}), conf: 0.8466666666666667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False --&gt; frozenset({633.0}), conf: 0.9983333333333333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False --&gt; frozenset({641.0}), conf: 0.715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False --&gt; frozenset({645.0}), conf: 0.9183333333333333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False --&gt; frozenset({647.0}), conf: 0.935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False --&gt; frozenset({659.0}), conf: 0.965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False --&gt; frozenset({8.0}), conf: 0.7216666666666667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False --&gt; frozenset({87.0}), conf: 0.7533333333333333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True --&gt; frozenset({2.0}), conf: 1.0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True --&gt; frozenset({73.0}), conf: 0.9566666666666667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True --&gt; frozenset({78.0}), conf: 0.99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True --&gt; frozenset({95.0}), conf: 0.9383333333333334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True --&gt; frozenset({102.0}), conf: 0.9583333333333334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True --&gt; frozenset({125.0}), conf: 0.7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True --&gt; frozenset({141.0}), conf: 0.8716666666666667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True --&gt; frozenset({160.0}), conf: 0.9133333333333333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True --&gt; frozenset({164.0}), conf: 0.8466666666666667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True --&gt; frozenset({169.0}), conf: 0.9616666666666667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True --&gt; frozenset({171.0}), conf: 0.9616666666666667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True --&gt; frozenset({208.0}), conf: 0.8433333333333334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True --&gt; frozenset({210.0}), conf: 0.9833333333333333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True --&gt; frozenset({433.0}), conf: 0.8483333333333334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True --&gt; frozenset({496.0}), conf: 0.9283333333333333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True --&gt; frozenset({564.0}), conf: 0.8533333333333334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True --&gt; frozenset({604.0}), conf: 0.875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True --&gt; frozenset({633.0}), conf: 0.9933333333333333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True --&gt; frozenset({645.0}), conf: 0.9233333333333333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True --&gt; frozenset({647.0}), conf: 0.9216666666666666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True --&gt; frozenset({659.0}), conf: 0.9616666666666667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False --&gt; frozenset({618.0, 659.0}), conf: 0.7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False --&gt; frozenset({633.0, 618.0}), conf: 0.735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False --&gt; frozenset({496.0, 618.0}), conf: 0.7033333333333334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False --&gt; frozenset({210.0, 618.0}), conf: 0.71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True --&gt; frozenset({633.0, 618.0}), conf: 0.705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True --&gt; frozenset({210.0, 618.0}), conf: 0.7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True --&gt; frozenset({618.0, 78.0}), conf: 0.7016666666666667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True --&gt; frozenset({618.0, 2.0}), conf: 0.7116666666666667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False --&gt; frozenset({659.0, 87.0}), conf: 0.7233333333333334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False --&gt; frozenset({647.0, 87.0}), conf: 0.7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False --&gt; frozenset({659.0, 647.0}), conf: 0.9033333333333333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False --&gt; frozenset({645.0, 87.0}), conf: 0.7066666666666667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False --&gt; frozenset({659.0, 645.0}), conf: 0.8833333333333333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False --&gt; frozenset({645.0, 647.0}), conf: 0.8666666666666667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False --&gt; frozenset({641.0, 659.0}), conf: 0.705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False --&gt; frozenset({633.0, 87.0}), conf: 0.7533333333333333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False --&gt; frozenset({8.0, 633.0}), conf: 0.7216666666666667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False --&gt; frozenset({633.0, 659.0}), conf: 0.9633333333333334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False --&gt; frozenset({633.0, 647.0}), conf: 0.9333333333333333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False --&gt; frozenset({633.0, 645.0}), conf: 0.9166666666666666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False --&gt; frozenset({633.0, 641.0}), conf: 0.7133333333333334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False --&gt; frozenset({659.0, 564.0}), conf: 0.8166666666666667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False --&gt; frozenset({564.0, 647.0}), conf: 0.8416666666666667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False --&gt; frozenset({564.0, 645.0}), conf: 0.7866666666666666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False --&gt; frozenset({633.0, 564.0}), conf: 0.845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False --&gt; frozenset({496.0, 87.0}), conf: 0.7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False --&gt; frozenset({496.0, 659.0}), conf: 0.9033333333333333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False --&gt; frozenset({496.0, 647.0}), conf: 0.8733333333333333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False --&gt; frozenset({496.0, 645.0}), conf: 0.8616666666666667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False --&gt; frozenset({496.0, 633.0}), conf: 0.9333333333333333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False --&gt; frozenset({496.0, 564.0}), conf: 0.79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False --&gt; frozenset({210.0, 87.0}), conf: 0.7316666666666667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False --&gt; frozenset({8.0, 210.0}), conf: 0.7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False --&gt; frozenset({210.0, 659.0}), conf: 0.9383333333333334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False --&gt; frozenset({210.0, 647.0}), conf: 0.9066666666666666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False --&gt; frozenset({210.0, 645.0}), conf: 0.8883333333333333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False --&gt; frozenset({633.0, 210.0}), conf: 0.9683333333333334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False --&gt; frozenset({210.0, 564.0}), conf: 0.82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False --&gt; frozenset({496.0, 210.0}), conf: 0.9066666666666666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False --&gt; frozenset({171.0, 659.0}), conf: 0.7816666666666666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False --&gt; frozenset({171.0, 647.0}), conf: 0.75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False --&gt; frozenset({171.0, 645.0}), conf: 0.7383333333333333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False --&gt; frozenset({633.0, 171.0}), conf: 0.8083333333333333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False --&gt; frozenset({496.0, 171.0}), conf: 0.7583333333333333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False --&gt; frozenset({210.0, 171.0}), conf: 0.8083333333333333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False --&gt; frozenset({169.0, 659.0}), conf: 0.7816666666666666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False --&gt; frozenset({169.0, 647.0}), conf: 0.75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False --&gt; frozenset({169.0, 645.0}), conf: 0.7383333333333333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False --&gt; frozenset({169.0, 633.0}), conf: 0.8083333333333333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False --&gt; frozenset({496.0, 169.0}), conf: 0.7583333333333333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False --&gt; frozenset({169.0, 210.0}), conf: 0.8083333333333333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False --&gt; frozenset({169.0, 171.0}), conf: 0.81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True --&gt; frozenset({659.0, 647.0}), conf: 0.8916666666666667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True --&gt; frozenset({659.0, 645.0}), conf: 0.8866666666666667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True --&gt; frozenset({645.0, 647.0}), conf: 0.8566666666666667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True --&gt; frozenset({633.0, 659.0}), conf: 0.955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True --&gt; frozenset({633.0, 647.0}), conf: 0.915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True --&gt; frozenset({633.0, 645.0}), conf: 0.9166666666666666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True --&gt; frozenset({659.0, 604.0}), conf: 0.8433333333333334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True --&gt; frozenset({604.0, 647.0}), conf: 0.8133333333333334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True --&gt; frozenset({604.0, 645.0}), conf: 0.8066666666666666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True --&gt; frozenset({633.0, 604.0}), conf: 0.87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True --&gt; frozenset({659.0, 564.0}), conf: 0.8233333333333334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True --&gt; frozenset({564.0, 647.0}), conf: 0.84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True --&gt; frozenset({564.0, 645.0}), conf: 0.7916666666666666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True --&gt; frozenset({633.0, 564.0}), conf: 0.85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True --&gt; frozenset({564.0, 604.0}), conf: 0.7566666666666667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True --&gt; frozenset({496.0, 659.0}), conf: 0.8916666666666667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True --&gt; frozenset({496.0, 647.0}), conf: 0.8533333333333334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True --&gt; frozenset({496.0, 645.0}), conf: 0.8533333333333334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True --&gt; frozenset({496.0, 633.0}), conf: 0.9216666666666666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True --&gt; frozenset({496.0, 604.0}), conf: 0.8116666666666666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True --&gt; frozenset({496.0, 564.0}), conf: 0.7883333333333333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True --&gt; frozenset({433.0, 659.0}), conf: 0.8166666666666667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True --&gt; frozenset({433.0, 647.0}), conf: 0.7766666666666666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True --&gt; frozenset({433.0, 645.0}), conf: 0.775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True --&gt; frozenset({433.0, 633.0}), conf: 0.8483333333333334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True --&gt; frozenset({433.0, 604.0}), conf: 0.7433333333333333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True --&gt; frozenset({433.0, 564.0}), conf: 0.7216666666666667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True --&gt; frozenset({496.0, 433.0}), conf: 0.795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True --&gt; frozenset({210.0, 659.0}), conf: 0.9483333333333334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True --&gt; frozenset({210.0, 647.0}), conf: 0.9066666666666666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True --&gt; frozenset({210.0, 645.0}), conf: 0.9066666666666666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True --&gt; frozenset({633.0, 210.0}), conf: 0.9766666666666667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True --&gt; frozenset({210.0, 604.0}), conf: 0.8583333333333333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True --&gt; frozenset({210.0, 564.0}), conf: 0.8383333333333334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True --&gt; frozenset({496.0, 210.0}), conf: 0.9133333333333333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True --&gt; frozenset({433.0, 210.0}), conf: 0.8333333333333334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True --&gt; frozenset({208.0, 659.0}), conf: 0.8116666666666666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True --&gt; frozenset({208.0, 647.0}), conf: 0.78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True --&gt; frozenset({208.0, 645.0}), conf: 0.7733333333333333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True --&gt; frozenset({208.0, 633.0}), conf: 0.84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True --&gt; frozenset({208.0, 604.0}), conf: 0.745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True --&gt; frozenset({208.0, 564.0}), conf: 0.7233333333333334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True --&gt; frozenset({496.0, 208.0}), conf: 0.7933333333333333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True --&gt; frozenset({208.0, 433.0}), conf: 0.7233333333333334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True --&gt; frozenset({208.0, 210.0}), conf: 0.8433333333333334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True --&gt; frozenset({171.0, 659.0}), conf: 0.925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True --&gt; frozenset({171.0, 647.0}), conf: 0.8883333333333333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True --&gt; frozenset({171.0, 645.0}), conf: 0.8883333333333333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True --&gt; frozenset({633.0, 171.0}), conf: 0.955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True --&gt; frozenset({171.0, 604.0}), conf: 0.8416666666666667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True --&gt; frozenset({171.0, 564.0}), conf: 0.8266666666666667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True --&gt; frozenset({496.0, 171.0}), conf: 0.89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True --&gt; frozenset({433.0, 171.0}), conf: 0.8116666666666666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True --&gt; frozenset({210.0, 171.0}), conf: 0.955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True --&gt; frozenset({208.0, 171.0}), conf: 0.8433333333333334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True --&gt; frozenset({169.0, 659.0}), conf: 0.925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True --&gt; frozenset({169.0, 647.0}), conf: 0.8883333333333333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True --&gt; frozenset({169.0, 645.0}), conf: 0.8883333333333333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True --&gt; frozenset({169.0, 633.0}), conf: 0.955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True --&gt; frozenset({169.0, 604.0}), conf: 0.8416666666666667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True --&gt; frozenset({169.0, 564.0}), conf: 0.8266666666666667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True --&gt; frozenset({496.0, 169.0}), conf: 0.89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True --&gt; frozenset({169.0, 433.0}), conf: 0.8116666666666666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True --&gt; frozenset({169.0, 210.0}), conf: 0.955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True --&gt; frozenset({208.0, 169.0}), conf: 0.8433333333333334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True --&gt; frozenset({169.0, 171.0}), conf: 0.9616666666666667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True --&gt; frozenset({659.0, 164.0}), conf: 0.8133333333333334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True --&gt; frozenset({164.0, 647.0}), conf: 0.78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True --&gt; frozenset({164.0, 645.0}), conf: 0.785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True --&gt; frozenset({633.0, 164.0}), conf: 0.84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True --&gt; frozenset({164.0, 604.0}), conf: 0.7483333333333333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True --&gt; frozenset({164.0, 564.0}), conf: 0.7116666666666667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True --&gt; frozenset({496.0, 164.0}), conf: 0.8383333333333334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True --&gt; frozenset({433.0, 164.0}), conf: 0.7183333333333334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True --&gt; frozenset({210.0, 164.0}), conf: 0.835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True --&gt; frozenset({208.0, 164.0}), conf: 0.7316666666666667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True --&gt; frozenset({171.0, 164.0}), conf: 0.8133333333333334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True --&gt; frozenset({169.0, 164.0}), conf: 0.8133333333333334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True --&gt; frozenset({160.0, 659.0}), conf: 0.8783333333333333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True --&gt; frozenset({160.0, 647.0}), conf: 0.8416666666666667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True --&gt; frozenset({160.0, 645.0}), conf: 0.85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True --&gt; frozenset({160.0, 633.0}), conf: 0.9066666666666666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True --&gt; frozenset({160.0, 604.0}), conf: 0.8083333333333333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True --&gt; frozenset({160.0, 564.0}), conf: 0.7733333333333333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True --&gt; frozenset({496.0, 160.0}), conf: 0.8466666666666667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True --&gt; frozenset({160.0, 433.0}), conf: 0.78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True --&gt; frozenset({160.0, 210.0}), conf: 0.8983333333333333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True --&gt; frozenset({160.0, 208.0}), conf: 0.7733333333333333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True --&gt; frozenset({160.0, 171.0}), conf: 0.8816666666666667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True --&gt; frozenset({160.0, 169.0}), conf: 0.8816666666666667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True --&gt; frozenset({160.0, 164.0}), conf: 0.7783333333333333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True --&gt; frozenset({659.0, 141.0}), conf: 0.835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True --&gt; frozenset({141.0, 647.0}), conf: 0.8033333333333333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True --&gt; frozenset({141.0, 645.0}), conf: 0.8116666666666666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True --&gt; frozenset({633.0, 141.0}), conf: 0.865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True --&gt; frozenset({604.0, 141.0}), conf: 0.77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True --&gt; frozenset({564.0, 141.0}), conf: 0.7466666666666667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True --&gt; frozenset({496.0, 141.0}), conf: 0.86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True --&gt; frozenset({433.0, 141.0}), conf: 0.745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True --&gt; frozenset({210.0, 141.0}), conf: 0.86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True --&gt; frozenset({208.0, 141.0}), conf: 0.7483333333333333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True --&gt; frozenset({171.0, 141.0}), conf: 0.835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True --&gt; frozenset({169.0, 141.0}), conf: 0.835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True --&gt; frozenset({164.0, 141.0}), conf: 0.795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True --&gt; frozenset({160.0, 141.0}), conf: 0.8066666666666666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True --&gt; frozenset({659.0, 102.0}), conf: 0.9233333333333333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True --&gt; frozenset({102.0, 647.0}), conf: 0.8866666666666667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True --&gt; frozenset({645.0, 102.0}), conf: 0.9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True --&gt; frozenset({633.0, 102.0}), conf: 0.9516666666666667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True --&gt; frozenset({604.0, 102.0}), conf: 0.8483333333333334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True --&gt; frozenset({564.0, 102.0}), conf: 0.8216666666666667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True --&gt; frozenset({496.0, 102.0}), conf: 0.8866666666666667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True --&gt; frozenset({433.0, 102.0}), conf: 0.8133333333333334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True --&gt; frozenset({210.0, 102.0}), conf: 0.945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True --&gt; frozenset({208.0, 102.0}), conf: 0.81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True --&gt; frozenset({171.0, 102.0}), conf: 0.925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True --&gt; frozenset({169.0, 102.0}), conf: 0.925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True --&gt; frozenset({164.0, 102.0}), conf: 0.8166666666666667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True --&gt; frozenset({160.0, 102.0}), conf: 0.8866666666666667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True --&gt; frozenset({141.0, 102.0}), conf: 0.8433333333333334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True --&gt; frozenset({659.0, 95.0}), conf: 0.9033333333333333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True --&gt; frozenset({95.0, 647.0}), conf: 0.8666666666666667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True --&gt; frozenset({645.0, 95.0}), conf: 0.88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True --&gt; frozenset({633.0, 95.0}), conf: 0.9316666666666666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True --&gt; frozenset({604.0, 95.0}), conf: 0.8383333333333334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True --&gt; frozenset({564.0, 95.0}), conf: 0.8033333333333333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True --&gt; frozenset({496.0, 95.0}), conf: 0.8683333333333333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True --&gt; frozenset({433.0, 95.0}), conf: 0.795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True --&gt; frozenset({210.0, 95.0}), conf: 0.925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True --&gt; frozenset({208.0, 95.0}), conf: 0.7983333333333333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True --&gt; frozenset({171.0, 95.0}), conf: 0.9116666666666666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True --&gt; frozenset({169.0, 95.0}), conf: 0.9116666666666666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True --&gt; frozenset({164.0, 95.0}), conf: 0.8033333333333333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True --&gt; frozenset({160.0, 95.0}), conf: 0.8683333333333333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True --&gt; frozenset({141.0, 95.0}), conf: 0.8266666666666667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True --&gt; frozenset({102.0, 95.0}), conf: 0.9383333333333334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True --&gt; frozenset({659.0, 78.0}), conf: 0.9516666666666667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True --&gt; frozenset({78.0, 647.0}), conf: 0.9116666666666666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True --&gt; frozenset({645.0, 78.0}), conf: 0.9183333333333333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True --&gt; frozenset({633.0, 78.0}), conf: 0.9833333333333333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True --&gt; frozenset({604.0, 78.0}), conf: 0.87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True --&gt; frozenset({564.0, 78.0}), conf: 0.8433333333333334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True --&gt; frozenset({496.0, 78.0}), conf: 0.9183333333333333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True --&gt; frozenset({433.0, 78.0}), conf: 0.8383333333333334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True --&gt; frozenset({210.0, 78.0}), conf: 0.9733333333333334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True --&gt; frozenset({208.0, 78.0}), conf: 0.8333333333333334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True --&gt; frozenset({171.0, 78.0}), conf: 0.9516666666666667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True --&gt; frozenset({169.0, 78.0}), conf: 0.9516666666666667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True --&gt; frozenset({164.0, 78.0}), conf: 0.84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True --&gt; frozenset({160.0, 78.0}), conf: 0.9116666666666666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True --&gt; frozenset({141.0, 78.0}), conf: 0.87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True --&gt; frozenset({78.0, 102.0}), conf: 0.9533333333333334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True --&gt; frozenset({78.0, 95.0}), conf: 0.935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True --&gt; frozenset({73.0, 659.0}), conf: 0.9183333333333333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True --&gt; frozenset({73.0, 647.0}), conf: 0.8833333333333333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True --&gt; frozenset({73.0, 645.0}), conf: 0.8833333333333333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True --&gt; frozenset({73.0, 633.0}), conf: 0.95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True --&gt; frozenset({73.0, 604.0}), conf: 0.8416666666666667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True --&gt; frozenset({73.0, 564.0}), conf: 0.8133333333333334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True --&gt; frozenset({496.0, 73.0}), conf: 0.895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True --&gt; frozenset({73.0, 433.0}), conf: 0.8116666666666666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True --&gt; frozenset({73.0, 210.0}), conf: 0.9433333333333334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True --&gt; frozenset({208.0, 73.0}), conf: 0.8166666666666667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True --&gt; frozenset({73.0, 171.0}), conf: 0.9233333333333333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True --&gt; frozenset({73.0, 169.0}), conf: 0.9233333333333333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True --&gt; frozenset({73.0, 164.0}), conf: 0.82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True --&gt; frozenset({160.0, 73.0}), conf: 0.8766666666666667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True --&gt; frozenset({73.0, 141.0}), conf: 0.8416666666666667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True --&gt; frozenset({73.0, 102.0}), conf: 0.9183333333333333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True --&gt; frozenset({73.0, 95.0}), conf: 0.8983333333333333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True --&gt; frozenset({73.0, 78.0}), conf: 0.9466666666666667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True --&gt; frozenset({2.0, 659.0}), conf: 0.9616666666666667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True --&gt; frozenset({2.0, 647.0}), conf: 0.9216666666666666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True --&gt; frozenset({2.0, 645.0}), conf: 0.9233333333333333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True --&gt; frozenset({633.0, 2.0}), conf: 0.9933333333333333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True --&gt; frozenset({2.0, 604.0}), conf: 0.875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True --&gt; frozenset({2.0, 564.0}), conf: 0.8533333333333334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True --&gt; frozenset({496.0, 2.0}), conf: 0.9283333333333333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True --&gt; frozenset({433.0, 2.0}), conf: 0.8483333333333334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True --&gt; frozenset({210.0, 2.0}), conf: 0.9833333333333333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True --&gt; frozenset({208.0, 2.0}), conf: 0.8433333333333334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True --&gt; frozenset({2.0, 171.0}), conf: 0.9616666666666667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True --&gt; frozenset({169.0, 2.0}), conf: 0.9616666666666667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True --&gt; frozenset({2.0, 164.0}), conf: 0.8466666666666667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True --&gt; frozenset({160.0, 2.0}), conf: 0.9133333333333333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True --&gt; frozenset({2.0, 141.0}), conf: 0.8716666666666667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True --&gt; frozenset({2.0, 125.0}), conf: 0.7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True --&gt; frozenset({2.0, 102.0}), conf: 0.9583333333333334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True --&gt; frozenset({2.0, 95.0}), conf: 0.9383333333333334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True --&gt; frozenset({2.0, 78.0}), conf: 0.99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True --&gt; frozenset({73.0, 2.0}), conf: 0.9566666666666667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7B1468"/>
    <w:multiLevelType w:val="multilevel"/>
    <w:tmpl w:val="4A7B146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BA66EE"/>
    <w:rsid w:val="05BA66EE"/>
    <w:rsid w:val="068D23DD"/>
    <w:rsid w:val="144D71A9"/>
    <w:rsid w:val="64977457"/>
    <w:rsid w:val="6D535020"/>
    <w:rsid w:val="6DEE3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197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2018-10-04T08:09:00Z</dcterms:created>
  <dc:creator>Aurora</dc:creator>
  <cp:lastModifiedBy>Aurora</cp:lastModifiedBy>
  <dcterms:modified xsi:type="dcterms:W3CDTF">2018-10-04T11:50:11Z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