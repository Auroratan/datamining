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第一题：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用一个你觉得效果最好的分类算法（e.g., SVM，RF，ANN，etc.）对Test1的data进行classification建模，用5-fold crossvalidation来计算预测的</w:t>
      </w:r>
      <w:r>
        <w:rPr>
          <w:rFonts w:ascii="宋体" w:hAnsi="宋体" w:eastAsia="宋体" w:cs="Times New Roman"/>
          <w:color w:val="FF0000"/>
          <w:u w:val="single"/>
        </w:rPr>
        <w:t>AUC或F-measure</w:t>
      </w:r>
      <w:r>
        <w:rPr>
          <w:rFonts w:ascii="宋体" w:hAnsi="宋体" w:eastAsia="宋体" w:cs="Times New Roman"/>
        </w:rPr>
        <w:t>。若电脑计算能力不足可用3-fold。对于有些本身就含有cross validation功能的算法可以不用cross validation来稳定结果。（PS，对于非计算机系的同学，以python或R为例，各种分类算法以及AUC的计算都可以在网上找到对应参考代码。）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lang w:eastAsia="zh-CN"/>
        </w:rPr>
        <w:t>答：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eastAsia="zh-CN"/>
        </w:rPr>
        <w:t>通过使用</w:t>
      </w:r>
      <w:r>
        <w:rPr>
          <w:rFonts w:hint="eastAsia" w:ascii="宋体" w:hAnsi="宋体" w:eastAsia="宋体" w:cs="Times New Roman"/>
          <w:lang w:val="en-US" w:eastAsia="zh-CN"/>
        </w:rPr>
        <w:t>4种算法：分别为DecisionTreeClassifier、RandomForestClassifier、SVM、KNeighborsClassifier.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RandomForestClassifier的代码：test_01_rf.py</w:t>
      </w:r>
    </w:p>
    <w:p>
      <w:pPr>
        <w:rPr>
          <w:rFonts w:hint="eastAsia"/>
        </w:rPr>
      </w:pPr>
      <w:r>
        <w:rPr>
          <w:rFonts w:hint="eastAsia"/>
        </w:rPr>
        <w:t>best_score_</w:t>
      </w:r>
      <w:r>
        <w:rPr>
          <w:rFonts w:hint="eastAsia"/>
          <w:lang w:eastAsia="zh-CN"/>
        </w:rPr>
        <w:t>：</w:t>
      </w:r>
      <w:r>
        <w:rPr>
          <w:rFonts w:hint="eastAsia"/>
        </w:rPr>
        <w:t>0.979868402315463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 scores的范围：0.976--0.98</w:t>
      </w:r>
    </w:p>
    <w:p>
      <w:pPr>
        <w:rPr>
          <w:rFonts w:hint="eastAsia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DecisionTreeClassifier的代码：test_02_dt.py</w:t>
      </w:r>
    </w:p>
    <w:p>
      <w:pPr>
        <w:rPr>
          <w:rFonts w:hint="eastAsia"/>
        </w:rPr>
      </w:pPr>
      <w:r>
        <w:rPr>
          <w:rFonts w:hint="eastAsia"/>
        </w:rPr>
        <w:t>best_score_</w:t>
      </w:r>
      <w:r>
        <w:rPr>
          <w:rFonts w:hint="eastAsia"/>
          <w:lang w:eastAsia="zh-CN"/>
        </w:rPr>
        <w:t>：</w:t>
      </w:r>
      <w:r>
        <w:rPr>
          <w:rFonts w:hint="eastAsia"/>
        </w:rPr>
        <w:t>0.968356292009768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 scores的范围：0.889--0.969</w:t>
      </w:r>
    </w:p>
    <w:p>
      <w:pPr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SVM的代码：test_03_svm.py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best_score_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0.9524605384180242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 scores的范围：0.76--0.95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KNN的代码：test_04_knn.py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best_score_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0.9210408663031916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 scores的范围：0.90--0.92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由4种算法中best_score_对比和F1 scores的范围，RandomForestClassifier更加适合该数据集。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把你认为这个算法里的最重要的</w:t>
      </w:r>
      <w:r>
        <w:rPr>
          <w:rFonts w:ascii="宋体" w:hAnsi="宋体" w:eastAsia="宋体" w:cs="Times New Roman"/>
          <w:color w:val="FF0000"/>
          <w:u w:val="single"/>
        </w:rPr>
        <w:t>两个</w:t>
      </w:r>
      <w:r>
        <w:rPr>
          <w:rFonts w:ascii="宋体" w:hAnsi="宋体" w:eastAsia="宋体" w:cs="Times New Roman"/>
        </w:rPr>
        <w:t>参数用网格优化（grid search）的方式进行优化，并把过程画出来。输出参数优化过程的三维图（2个参数变量 + 5 or 3 fold的AUC或者F-measure的值），示意图如下。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eastAsia="zh-CN"/>
        </w:rPr>
        <w:t>使用的是：</w:t>
      </w:r>
      <w:r>
        <w:rPr>
          <w:rFonts w:hint="eastAsia" w:ascii="宋体" w:hAnsi="宋体" w:eastAsia="宋体" w:cs="Times New Roman"/>
          <w:lang w:val="en-US" w:eastAsia="zh-CN"/>
        </w:rPr>
        <w:t>RandomForestClassifier,3 flod的F-measure的结果图：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515360"/>
            <wp:effectExtent l="0" t="0" r="3175" b="8890"/>
            <wp:docPr id="1" name="图片 1" descr="rf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f_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RamdomForestClassifier的输出结果：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RadomForestClassifier</w:t>
      </w:r>
    </w:p>
    <w:p>
      <w:pPr>
        <w:rPr>
          <w:rFonts w:hint="eastAsia"/>
        </w:rPr>
      </w:pPr>
      <w:r>
        <w:rPr>
          <w:rFonts w:hint="eastAsia"/>
        </w:rPr>
        <w:t>训练数据集(shape):</w:t>
      </w:r>
    </w:p>
    <w:p>
      <w:pPr>
        <w:rPr>
          <w:rFonts w:hint="eastAsia"/>
        </w:rPr>
      </w:pPr>
      <w:r>
        <w:rPr>
          <w:rFonts w:hint="eastAsia"/>
        </w:rPr>
        <w:t>(20536, 61)</w:t>
      </w:r>
    </w:p>
    <w:p>
      <w:pPr>
        <w:rPr>
          <w:rFonts w:hint="eastAsia"/>
        </w:rPr>
      </w:pPr>
      <w:r>
        <w:rPr>
          <w:rFonts w:hint="eastAsia"/>
        </w:rPr>
        <w:t>训练数据标签(shape):</w:t>
      </w:r>
    </w:p>
    <w:p>
      <w:pPr>
        <w:rPr>
          <w:rFonts w:hint="eastAsia"/>
        </w:rPr>
      </w:pPr>
      <w:r>
        <w:rPr>
          <w:rFonts w:hint="eastAsia"/>
        </w:rPr>
        <w:t>(20536,)</w:t>
      </w:r>
    </w:p>
    <w:p>
      <w:pPr>
        <w:rPr>
          <w:rFonts w:hint="eastAsia"/>
        </w:rPr>
      </w:pPr>
      <w:r>
        <w:rPr>
          <w:rFonts w:hint="eastAsia"/>
        </w:rPr>
        <w:t>Fitting 3 folds for each of 252 candidates, totalling 756 fits</w:t>
      </w:r>
    </w:p>
    <w:p>
      <w:pPr>
        <w:rPr>
          <w:rFonts w:hint="eastAsia"/>
        </w:rPr>
      </w:pPr>
      <w:r>
        <w:rPr>
          <w:rFonts w:hint="eastAsia"/>
        </w:rPr>
        <w:t>[Parallel(n_jobs=1)]: Done 756 out of 756 | elapsed: 78.4min finished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Best parameters set found on development set:</w:t>
      </w:r>
    </w:p>
    <w:p>
      <w:pPr>
        <w:rPr>
          <w:rFonts w:hint="eastAsia"/>
        </w:rPr>
      </w:pPr>
      <w:r>
        <w:rPr>
          <w:rFonts w:hint="eastAsia"/>
        </w:rPr>
        <w:t>{'min_samples_leaf': 8, 'n_estimators': 75}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Grid scores on development set:</w:t>
      </w:r>
    </w:p>
    <w:p>
      <w:pPr>
        <w:rPr>
          <w:rFonts w:hint="eastAsia"/>
        </w:rPr>
      </w:pPr>
      <w:r>
        <w:rPr>
          <w:rFonts w:hint="eastAsia"/>
        </w:rPr>
        <w:t>best_score_</w:t>
      </w:r>
    </w:p>
    <w:p>
      <w:pPr>
        <w:rPr>
          <w:rFonts w:hint="eastAsia"/>
        </w:rPr>
      </w:pPr>
      <w:r>
        <w:rPr>
          <w:rFonts w:hint="eastAsia"/>
        </w:rPr>
        <w:t>0.979868402315463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0.976 (+/-0.012) for {'min_samples_leaf': 2,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2, 'n_estimators': 15}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2, 'n_estimators': 20}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25}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2, 'n_estimators': 35}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2, 'n_estimators': 40}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45}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50}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55}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60}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2, 'n_estimators': 65}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80}</w:t>
      </w:r>
    </w:p>
    <w:p>
      <w:pPr>
        <w:rPr>
          <w:rFonts w:hint="eastAsia"/>
        </w:rPr>
      </w:pPr>
      <w:r>
        <w:rPr>
          <w:rFonts w:hint="eastAsia"/>
        </w:rPr>
        <w:t>0.979 (+/-0.015) for {'min_samples_leaf': 2, 'n_estimators': 85}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90}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4,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4, 'n_estimators': 15}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4,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35}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4,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55}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80}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6,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75}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8,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20}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25}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8,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8, 'n_estimators': 45}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8,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55}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8, 'n_estimators': 60}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65}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70}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75}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80}</w:t>
      </w:r>
    </w:p>
    <w:p>
      <w:pPr>
        <w:rPr>
          <w:rFonts w:hint="eastAsia"/>
        </w:rPr>
      </w:pPr>
      <w:r>
        <w:rPr>
          <w:rFonts w:hint="eastAsia"/>
        </w:rPr>
        <w:t>0.979 (+/-0.015) for {'min_samples_leaf': 8,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10,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10,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10, 'n_estimators': 20}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10, 'n_estimators': 25}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10, 'n_estimators': 30}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10, 'n_estimators': 35}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10, 'n_estimators': 40}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10,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75}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85}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90}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10, 'n_estimators': 95}</w:t>
      </w:r>
    </w:p>
    <w:p>
      <w:pPr>
        <w:rPr>
          <w:rFonts w:hint="eastAsia"/>
        </w:rPr>
      </w:pPr>
      <w:r>
        <w:rPr>
          <w:rFonts w:hint="eastAsia"/>
        </w:rPr>
        <w:t>0.976 (+/-0.011) for {'min_samples_leaf': 12,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12,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12,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12,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12, 'n_estimators': 35}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12,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12,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95}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14,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14, 'n_estimators': 15}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14, 'n_estimators': 20}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14,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14,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35}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45}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55}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14, 'n_estimators': 70}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75}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14, 'n_estimators': 90}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14, 'n_estimators': 95}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16, 'n_estimators': 10}</w:t>
      </w:r>
    </w:p>
    <w:p>
      <w:pPr>
        <w:rPr>
          <w:rFonts w:hint="eastAsia"/>
        </w:rPr>
      </w:pPr>
      <w:r>
        <w:rPr>
          <w:rFonts w:hint="eastAsia"/>
        </w:rPr>
        <w:t>0.977 (+/-0.010) for {'min_samples_leaf': 16, 'n_estimators': 15}</w:t>
      </w:r>
    </w:p>
    <w:p>
      <w:pPr>
        <w:rPr>
          <w:rFonts w:hint="eastAsia"/>
        </w:rPr>
      </w:pPr>
      <w:r>
        <w:rPr>
          <w:rFonts w:hint="eastAsia"/>
        </w:rPr>
        <w:t>0.978 (+/-0.010) for {'min_samples_leaf': 16,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16,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40}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16,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18,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18,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25}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40}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50}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18,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20, 'n_estimators': 10}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20, 'n_estimators': 15}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20, 'n_estimators': 20}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20,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40}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50}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20, 'n_estimators': 55}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20, 'n_estimators': 60}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70}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20,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20,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22, 'n_estimators': 10}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22,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22, 'n_estimators': 20}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22, 'n_estimators': 30}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35}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24,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24, 'n_estimators': 15}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24,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30}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24,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40}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50}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55}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60}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65}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70}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90}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26,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26, 'n_estimators': 15}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26, 'n_estimators': 20}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26, 'n_estimators': 25}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30}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35}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40}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26,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65}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85}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28, 'n_estimators': 10}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28, 'n_estimators': 15}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28,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35}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28, 'n_estimators': 40}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50}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28,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28,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28, 'n_estimators': 95}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3EB6"/>
    <w:multiLevelType w:val="multilevel"/>
    <w:tmpl w:val="474B3E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A6382"/>
    <w:rsid w:val="057E7B4E"/>
    <w:rsid w:val="1DC7368C"/>
    <w:rsid w:val="3E424510"/>
    <w:rsid w:val="45EF7415"/>
    <w:rsid w:val="68B17363"/>
    <w:rsid w:val="6D535020"/>
    <w:rsid w:val="738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2018-10-04T06:47:00Z</dcterms:created>
  <dc:creator>Aurora</dc:creator>
  <cp:lastModifiedBy>Aurora</cp:lastModifiedBy>
  <dcterms:modified xsi:type="dcterms:W3CDTF">2018-10-04T07:09:18Z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